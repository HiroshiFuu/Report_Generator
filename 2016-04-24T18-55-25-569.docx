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92168" w:rsidR="008643FB" w:rsidRDefault="00666842">
      <w:pPr>
        <w:pStyle w:val="rgTitle"/>
      </w:pPr>
      <w:r>
        <w:t xml:space="preserve">ESU Quotation</w:t>
      </w:r>
    </w:p>
    <w:p w:rsidP="00A064E3" w:rsidR="008643FB" w:rsidRDefault="00666842" w:rsidRPr="007E26E0">
      <w:pPr>
        <w:pStyle w:val="rgSubtitle"/>
        <w:spacing w:after="480"/>
      </w:pPr>
      <w:r>
        <w:t xml:space="preserve">a demo version</w:t>
      </w:r>
    </w:p>
    <w:p w:rsidP="00A064E3" w:rsidR="008643FB" w:rsidRDefault="00666842">
      <w:pPr>
        <w:jc w:val="center"/>
      </w:pPr>
    </w:p>
    <w:p w:rsidP="00A064E3" w:rsidR="008643FB" w:rsidRDefault="008643FB" w:rsidRPr="007E26E0">
      <w:pPr>
        <w:jc w:val="center"/>
      </w:pPr>
    </w:p>
    <w:p w:rsidP="00535ECA" w:rsidR="008643FB" w:rsidRDefault="00666842">
      <w:pPr>
        <w:pStyle w:val="rgAuthor"/>
        <w:sectPr>
          <w:headerReference r:id="rIdHeader1" w:type="default"/>
          <w:headerReference r:id="rIdHeader2" w:type="first"/>
          <w:footerReference r:id="rIdFooter1" w:type="default"/>
          <w:footerReference r:id="rIdFooter2" w:type="first"/>
          <w:pgMar w:bottom="1920" w:footer="0" w:gutter="0" w:header="0" w:left="1440" w:right="1440" w:top="1440"/>
          <w:pgSz w:h="15840" w:w="12240"/>
          <w:pgNumType xmlns:w="http://schemas.openxmlformats.org/wordprocessingml/2006/main" w:start="1"/>
          <w:cols xmlns:w="http://schemas.openxmlformats.org/wordprocessingml/2006/main" w:space="720"/>
          <w:noEndnote xmlns:w="http://schemas.openxmlformats.org/wordprocessingml/2006/main"/>
          <w:docGrid xmlns:w="http://schemas.openxmlformats.org/wordprocessingml/2006/main" w:linePitch="299"/>
        </w:sectPr>
      </w:pPr>
      <w:r>
        <w:t xml:space="preserve">Feng Hao</w:t>
      </w:r>
    </w:p>
    <w:p w:rsidR="00552390" w:rsidRDefault="00552390"/>
    <w:bookmarkStart w:id="2" w:name="_GoBack"/>
    <w:bookmarkEnd w:id="2"/>
    <w:p w:rsidP="008D02A8" w:rsidR="00666842" w:rsidRDefault="00666842" w:rsidRPr="00BF4312">
      <w:pPr>
        <w:pStyle w:val="rgTitleVerso"/>
      </w:pPr>
      <w:r>
        <w:t xml:space="preserve">ESU Quotation</w:t>
      </w:r>
      <w:r>
        <w:t xml:space="preserve">: </w:t>
      </w:r>
      <w:r>
        <w:t xml:space="preserve">a demo version</w:t>
      </w:r>
    </w:p>
    <w:p w:rsidP="008D02A8" w:rsidR="00666842" w:rsidRDefault="00666842">
      <w:pPr>
        <w:pStyle w:val="rgAuthorVerso"/>
      </w:pPr>
      <w:r>
        <w:t xml:space="preserve">by </w:t>
      </w:r>
      <w:r>
        <w:t xml:space="preserve">Feng Hao</w:t>
      </w:r>
    </w:p>
    <w:p w:rsidP="00C53609" w:rsidR="00666842" w:rsidRDefault="00666842">
      <w:pPr>
        <w:pStyle w:val="rgAbstractTitle"/>
      </w:pPr>
      <w:r>
        <w:rPr>
          <w:rStyle w:val="rgPubDatePrefixChar"/>
        </w:rPr>
        <w:t>Published</w:t>
      </w:r>
      <w:r>
        <w:t xml:space="preserve"> </w:t>
      </w:r>
      <w:r>
        <w:rPr>
          <w:rStyle w:val="rgPubDateChar"/>
        </w:rPr>
        <w:t xml:space="preserve">24-Apr-2016 18:55:25</w:t>
      </w:r>
    </w:p>
    <w:p>
      <w:r>
        <w:t xml:space="preserve">Copyright </w:t>
      </w:r>
      <w:r>
        <w:t>©</w:t>
      </w:r>
      <w:r>
        <w:t xml:space="preserve"> </w:t>
      </w:r>
      <w:r>
        <w:t xml:space="preserve">2016</w:t>
      </w:r>
      <w:r>
        <w:t xml:space="preserve"> </w:t>
      </w:r>
      <w:r>
        <w:t xml:space="preserve">RR@NTU</w:t>
      </w:r>
    </w:p>
    <w:p w:rsidP="00243D30" w:rsidR="00666842" w:rsidRDefault="00666842"/>
    <w:p w:rsidP="00243D30" w:rsidR="00666842" w:rsidRDefault="00666842">
      <w:pPr>
        <w:sectPr>
          <w:headerReference r:id="rIdHeader3" w:type="default"/>
          <w:headerReference r:id="rIdHeader4" w:type="first"/>
          <w:footerReference r:id="rIdFooter3" w:type="default"/>
          <w:footerReference r:id="rIdFooter4" w:type="first"/>
          <w:pgMar w:bottom="1920" w:footer="0" w:gutter="0" w:header="0" w:left="1440" w:right="1440" w:top="1440"/>
          <w:pgSz w:h="15840" w:w="12240"/>
          <w:pgNumType xmlns:w="http://schemas.openxmlformats.org/wordprocessingml/2006/main" w:start="1"/>
          <w:cols xmlns:w="http://schemas.openxmlformats.org/wordprocessingml/2006/main" w:space="720"/>
          <w:noEndnote xmlns:w="http://schemas.openxmlformats.org/wordprocessingml/2006/main"/>
          <w:docGrid xmlns:w="http://schemas.openxmlformats.org/wordprocessingml/2006/main" w:linePitch="299"/>
        </w:sectPr>
      </w:pPr>
    </w:p>
    <w:p w:rsidR="00000000" w:rsidRDefault="00666842"/>
    <w:tbl>
      <w:tblPr>
        <w:tblStyle w:val="rgUnruledTable"/>
        <w:tblW w:type="pct" w:w="5000"/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</w:tblP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b w:val="true"/>
              </w:rPr>
              <w:t>Label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b w:val="true"/>
              </w:rPr>
              <w:t>Variable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Quotation no.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9001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Revision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1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Date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24/04/2016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Author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Feng Hao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Application Type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High energy batteries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Customer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Gary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Customer project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1.1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Shipyard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Singapore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Yard No.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65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Class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CCS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Total Price of ESU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78000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Total Price Commissioning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5010900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Total Price Including Commissioning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5088900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No. of ESU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4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ESU Application Type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High energy batteries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Total no. of battery strings for each ESU unit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2.8923e+05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Maximum voltage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1000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Minimum voltage (1C discharge at 20% SOC)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830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Maximum charge current (1C)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2.3139e+07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Maximum charge kW (1C)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1.9205e+07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Maximum discharge current (2C)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4.6277e+07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Maximum discharge kW (2C)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3.8410e+07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Continuous (rms) charge/discharge current ΔT 25°C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1.1569e+07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Continuous (rms) charge/discharge kW ΔT 25°C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1.1569e+04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Total installed start of life energy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1.4219e+07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Total usable energy at end of life (100 - 20%)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11375000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Total usable energy end of life (20% reduction)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9100000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Weight approx.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2.8923e+08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Dimensions (H*W*D)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2040*260309820.0976*800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Switchboard AC voltage (V)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400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Required power (kW)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45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Required capacity (kWh)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300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ESU DC link voltage (V)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750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Number of ESU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4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Switchboard AC frequency (Hz)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55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Converter control method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Virtual Generator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Number of shore connections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2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Energy storage converter rating (kVA)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10000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Energy storage converter cost (NOK)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100000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Energy storage transformer rating (kVA)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10000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Energy storage transformer cost (NOK)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100000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Shore connection 1 transformer rating (kVA)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300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Shore connection 1 transformer cost (NOK)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60000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Shore connection 2 transformer rating (kVA)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450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Shore connection 2 transformer cost (NOK)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90000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Shore connection 1 converter rating (kVA)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300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Shore connection 1 converter cost (NOK)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60000</w:t>
            </w:r>
          </w:p>
        </w:tc>
      </w:tr>
      <w:tr>
        <w:tc>
          <w:tcPr>
            <w:tcW w:type="pct" w:w="3000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t>Shore connection 2 converter rating (kVA)</w:t>
            </w:r>
          </w:p>
        </w:tc>
        <w:tc>
          <w:tcPr>
            <w:tcW w:type="pct" w:w="2000"/>
            <w:tcBorders>
              <w:bottom w:color="auto" w:val="single"/>
            </w:tcBorders>
          </w:tcPr>
          <w:p>
            <w:pPr>
              <w:jc w:val="left"/>
            </w:pPr>
            <w:r>
              <w:t>450</w:t>
            </w:r>
          </w:p>
        </w:tc>
      </w:tr>
      <w:tr>
        <w:tc>
          <w:tcPr>
            <w:tcW w:type="pct" w:w="3000"/>
            <w:tcBorders>
              <w:right w:color="auto" w:val="single"/>
            </w:tcBorders>
          </w:tcPr>
          <w:p>
            <w:pPr>
              <w:jc w:val="left"/>
            </w:pPr>
            <w:r>
              <w:t>Shore connection 2 converter cost (NOK)</w:t>
            </w:r>
          </w:p>
        </w:tc>
        <w:tc>
          <w:tcPr>
            <w:tcW w:type="pct" w:w="2000"/>
          </w:tcPr>
          <w:p>
            <w:pPr>
              <w:jc w:val="left"/>
            </w:pPr>
            <w:r>
              <w:t>90000</w:t>
            </w:r>
          </w:p>
        </w:tc>
      </w:tr>
    </w:tbl>
    <w:p w:rsidP="00A356AE" w:rsidR="00E66886" w:rsidRDefault="00E66886" w:rsidRPr="00A356AE">
      <w:bookmarkStart w:id="0" w:name="_GoBack"/>
      <w:bookmarkEnd w:id="0"/>
    </w:p>
    <w:sectPr>
      <w:headerReference r:id="rIdHeader5" w:type="even"/>
      <w:headerReference r:id="rIdHeader6" w:type="default"/>
      <w:headerReference r:id="rIdHeader7" w:type="first"/>
      <w:footerReference r:id="rIdFooter5" w:type="even"/>
      <w:footerReference r:id="rIdFooter6" w:type="default"/>
      <w:footerReference r:id="rIdFooter7" w:type="first"/>
      <w:pgMar w:bottom="1920" w:footer="0" w:gutter="0" w:header="0" w:left="1440" w:right="1440" w:top="1440"/>
      <w:pgSz w:h="15840" w:w="12240"/>
      <w:type xmlns:w="http://schemas.openxmlformats.org/wordprocessingml/2006/main" w:val="continuous"/>
      <w:pgNumType xmlns:w="http://schemas.openxmlformats.org/wordprocessingml/2006/main" w:start="0"/>
      <w:cols xmlns:w="http://schemas.openxmlformats.org/wordprocessingml/2006/main" w:space="720"/>
      <w:noEndnote xmlns:w="http://schemas.openxmlformats.org/wordprocessingml/2006/main"/>
      <w:docGrid xmlns:w="http://schemas.openxmlformats.org/wordprocessingml/2006/main"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779" w:rsidRDefault="00A45779">
      <w:pPr>
        <w:spacing w:after="0"/>
      </w:pPr>
      <w:r>
        <w:separator/>
      </w:r>
    </w:p>
    <w:p w:rsidR="00D55199" w:rsidRDefault="00D55199"/>
  </w:endnote>
  <w:end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643FB" w:rsidRDefault="008643FB">
    <w:pPr>
      <w:tabs>
        <w:tab w:pos="4680" w:val="center"/>
        <w:tab w:pos="9360" w:val="right"/>
      </w:tabs>
      <w:autoSpaceDE w:val="0"/>
      <w:autoSpaceDN w:val="0"/>
      <w:adjustRightInd w:val="0"/>
      <w:spacing w:after="910" w:before="77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8643FB" w:rsidRDefault="008643FB"/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643FB" w:rsidRDefault="008643FB">
    <w:pPr>
      <w:tabs>
        <w:tab w:pos="4680" w:val="center"/>
        <w:tab w:pos="9360" w:val="right"/>
      </w:tabs>
      <w:autoSpaceDE w:val="0"/>
      <w:autoSpaceDN w:val="0"/>
      <w:adjustRightInd w:val="0"/>
      <w:spacing w:after="910" w:before="77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i/>
        <w:iCs/>
        <w:noProof/>
        <w:szCs w:val="20"/>
      </w:rPr>
      <w:pgNum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66842" w:rsidRDefault="00666842">
    <w:pPr>
      <w:pStyle w:val="Footer"/>
      <w:jc w:val="right"/>
    </w:pPr>
  </w:p>
  <w:p w:rsidR="00666842" w:rsidRDefault="00666842"/>
</w:ftr>
</file>

<file path=word/footer4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66842" w:rsidRDefault="00666842">
    <w:pPr>
      <w:tabs>
        <w:tab w:pos="4680" w:val="center"/>
        <w:tab w:pos="9360" w:val="right"/>
      </w:tabs>
      <w:autoSpaceDE w:val="0"/>
      <w:autoSpaceDN w:val="0"/>
      <w:adjustRightInd w:val="0"/>
      <w:spacing w:after="910" w:before="77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i/>
        <w:iCs/>
        <w:noProof/>
        <w:szCs w:val="20"/>
      </w:rPr>
      <w:pgNum/>
    </w:r>
  </w:p>
</w:ftr>
</file>

<file path=word/footer5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7D5E" w:rsidRDefault="00267D5E">
    <w:pPr>
      <w:pStyle w:val="Footer"/>
    </w:pPr>
  </w:p>
</w:ftr>
</file>

<file path=word/footer6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07326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4631" w:rsidRDefault="004D46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299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D55199" w:rsidRDefault="00D55199"/>
</w:ftr>
</file>

<file path=word/footer7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45779" w:rsidRDefault="00A45779">
    <w:pPr>
      <w:tabs>
        <w:tab w:pos="4680" w:val="center"/>
        <w:tab w:pos="9360" w:val="right"/>
      </w:tabs>
      <w:autoSpaceDE w:val="0"/>
      <w:autoSpaceDN w:val="0"/>
      <w:adjustRightInd w:val="0"/>
      <w:spacing w:after="910" w:before="77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i/>
        <w:iCs/>
        <w:noProof/>
        <w:szCs w:val="20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779" w:rsidRDefault="00A45779">
      <w:pPr>
        <w:spacing w:after="0"/>
      </w:pPr>
      <w:r>
        <w:separator/>
      </w:r>
    </w:p>
    <w:p w:rsidR="00D55199" w:rsidRDefault="00D55199"/>
  </w:footnote>
  <w:foot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643FB" w:rsidRDefault="008643FB">
    <w:pPr>
      <w:tabs>
        <w:tab w:pos="4680" w:val="center"/>
        <w:tab w:pos="9360" w:val="right"/>
      </w:tabs>
      <w:autoSpaceDE w:val="0"/>
      <w:autoSpaceDN w:val="0"/>
      <w:adjustRightInd w:val="0"/>
      <w:spacing w:after="430" w:before="77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8643FB" w:rsidRDefault="008643FB"/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643FB" w:rsidRDefault="008643FB">
    <w:pPr>
      <w:tabs>
        <w:tab w:pos="4680" w:val="center"/>
        <w:tab w:pos="9360" w:val="right"/>
      </w:tabs>
      <w:autoSpaceDE w:val="0"/>
      <w:autoSpaceDN w:val="0"/>
      <w:adjustRightInd w:val="0"/>
      <w:spacing w:after="430" w:before="77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06023" w:rsidR="00666842" w:rsidRDefault="00666842" w:rsidRPr="00806023">
    <w:pPr>
      <w:tabs>
        <w:tab w:pos="4680" w:val="center"/>
        <w:tab w:pos="9360" w:val="right"/>
      </w:tabs>
      <w:autoSpaceDE w:val="0"/>
      <w:autoSpaceDN w:val="0"/>
      <w:adjustRightInd w:val="0"/>
      <w:spacing w:after="430" w:before="77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4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66842" w:rsidRDefault="00666842">
    <w:pPr>
      <w:tabs>
        <w:tab w:pos="4680" w:val="center"/>
        <w:tab w:pos="9360" w:val="right"/>
      </w:tabs>
      <w:autoSpaceDE w:val="0"/>
      <w:autoSpaceDN w:val="0"/>
      <w:adjustRightInd w:val="0"/>
      <w:spacing w:after="430" w:before="77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5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7D5E" w:rsidRDefault="00267D5E">
    <w:pPr>
      <w:pStyle w:val="Header"/>
    </w:pPr>
  </w:p>
</w:hdr>
</file>

<file path=word/header6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06023" w:rsidR="00D55199" w:rsidRDefault="00A45779" w:rsidRPr="00806023">
    <w:pPr>
      <w:tabs>
        <w:tab w:pos="4680" w:val="center"/>
        <w:tab w:pos="9360" w:val="right"/>
      </w:tabs>
      <w:autoSpaceDE w:val="0"/>
      <w:autoSpaceDN w:val="0"/>
      <w:adjustRightInd w:val="0"/>
      <w:spacing w:after="430" w:before="77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7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45779" w:rsidRDefault="00A45779">
    <w:pPr>
      <w:tabs>
        <w:tab w:pos="4680" w:val="center"/>
        <w:tab w:pos="9360" w:val="right"/>
      </w:tabs>
      <w:autoSpaceDE w:val="0"/>
      <w:autoSpaceDN w:val="0"/>
      <w:adjustRightInd w:val="0"/>
      <w:spacing w:after="430" w:before="77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437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04805"/>
    <w:rsid w:val="000112D1"/>
    <w:rsid w:val="00016D88"/>
    <w:rsid w:val="00043F00"/>
    <w:rsid w:val="00065E5C"/>
    <w:rsid w:val="00085CC0"/>
    <w:rsid w:val="00086A89"/>
    <w:rsid w:val="000928A2"/>
    <w:rsid w:val="00093073"/>
    <w:rsid w:val="00096705"/>
    <w:rsid w:val="000A0F72"/>
    <w:rsid w:val="000A3F87"/>
    <w:rsid w:val="000A77F7"/>
    <w:rsid w:val="000B1F30"/>
    <w:rsid w:val="000B249A"/>
    <w:rsid w:val="000C4825"/>
    <w:rsid w:val="000D1FBB"/>
    <w:rsid w:val="000E224A"/>
    <w:rsid w:val="000E4E9D"/>
    <w:rsid w:val="001079E6"/>
    <w:rsid w:val="001142A2"/>
    <w:rsid w:val="0011795D"/>
    <w:rsid w:val="00142162"/>
    <w:rsid w:val="00146F5D"/>
    <w:rsid w:val="0017017E"/>
    <w:rsid w:val="00183CBD"/>
    <w:rsid w:val="00184B3D"/>
    <w:rsid w:val="0018545A"/>
    <w:rsid w:val="00187321"/>
    <w:rsid w:val="001877B1"/>
    <w:rsid w:val="00196967"/>
    <w:rsid w:val="001A6C2A"/>
    <w:rsid w:val="001C730F"/>
    <w:rsid w:val="001E0516"/>
    <w:rsid w:val="001E165B"/>
    <w:rsid w:val="001F0362"/>
    <w:rsid w:val="00222768"/>
    <w:rsid w:val="002278DE"/>
    <w:rsid w:val="00241061"/>
    <w:rsid w:val="00243D30"/>
    <w:rsid w:val="00267CDF"/>
    <w:rsid w:val="00267D5E"/>
    <w:rsid w:val="002757C6"/>
    <w:rsid w:val="00284FDD"/>
    <w:rsid w:val="002871C8"/>
    <w:rsid w:val="002A1CF7"/>
    <w:rsid w:val="002B3862"/>
    <w:rsid w:val="002B6C63"/>
    <w:rsid w:val="002C7AD0"/>
    <w:rsid w:val="002D1520"/>
    <w:rsid w:val="002E1092"/>
    <w:rsid w:val="002F70CB"/>
    <w:rsid w:val="002F7CAD"/>
    <w:rsid w:val="00304CA9"/>
    <w:rsid w:val="00304EBB"/>
    <w:rsid w:val="00312D28"/>
    <w:rsid w:val="003135DC"/>
    <w:rsid w:val="003417EE"/>
    <w:rsid w:val="003653B8"/>
    <w:rsid w:val="0038049D"/>
    <w:rsid w:val="003901B6"/>
    <w:rsid w:val="00392168"/>
    <w:rsid w:val="00397D51"/>
    <w:rsid w:val="003A71F9"/>
    <w:rsid w:val="003B1FF3"/>
    <w:rsid w:val="003B30E4"/>
    <w:rsid w:val="003C2B92"/>
    <w:rsid w:val="003C7D1E"/>
    <w:rsid w:val="003D4C00"/>
    <w:rsid w:val="003D669B"/>
    <w:rsid w:val="004054B7"/>
    <w:rsid w:val="00423DAA"/>
    <w:rsid w:val="00424130"/>
    <w:rsid w:val="00427195"/>
    <w:rsid w:val="00427B72"/>
    <w:rsid w:val="0043373F"/>
    <w:rsid w:val="00446CE9"/>
    <w:rsid w:val="0046550B"/>
    <w:rsid w:val="00483BE7"/>
    <w:rsid w:val="00494571"/>
    <w:rsid w:val="0049645B"/>
    <w:rsid w:val="004A610A"/>
    <w:rsid w:val="004B6146"/>
    <w:rsid w:val="004C52FB"/>
    <w:rsid w:val="004D4631"/>
    <w:rsid w:val="00504683"/>
    <w:rsid w:val="00521B4F"/>
    <w:rsid w:val="00525EF4"/>
    <w:rsid w:val="00535101"/>
    <w:rsid w:val="00535ECA"/>
    <w:rsid w:val="00540180"/>
    <w:rsid w:val="005401D1"/>
    <w:rsid w:val="005601CE"/>
    <w:rsid w:val="005802E7"/>
    <w:rsid w:val="00593FF2"/>
    <w:rsid w:val="005A3EEB"/>
    <w:rsid w:val="005C2421"/>
    <w:rsid w:val="005C682B"/>
    <w:rsid w:val="005E356A"/>
    <w:rsid w:val="005E3755"/>
    <w:rsid w:val="005F5A03"/>
    <w:rsid w:val="0062350E"/>
    <w:rsid w:val="00625620"/>
    <w:rsid w:val="00630CC1"/>
    <w:rsid w:val="00631DBC"/>
    <w:rsid w:val="00637B67"/>
    <w:rsid w:val="00637F0B"/>
    <w:rsid w:val="00642594"/>
    <w:rsid w:val="006435D5"/>
    <w:rsid w:val="0065589F"/>
    <w:rsid w:val="0067021F"/>
    <w:rsid w:val="00674718"/>
    <w:rsid w:val="00690ECB"/>
    <w:rsid w:val="006A4B25"/>
    <w:rsid w:val="006A6303"/>
    <w:rsid w:val="006B24F7"/>
    <w:rsid w:val="006B40A0"/>
    <w:rsid w:val="006C5E1E"/>
    <w:rsid w:val="006E2D3C"/>
    <w:rsid w:val="006E3B63"/>
    <w:rsid w:val="006E74B9"/>
    <w:rsid w:val="00711575"/>
    <w:rsid w:val="00715B84"/>
    <w:rsid w:val="0071770A"/>
    <w:rsid w:val="00724C6C"/>
    <w:rsid w:val="00731E09"/>
    <w:rsid w:val="00734971"/>
    <w:rsid w:val="007639D0"/>
    <w:rsid w:val="00793D44"/>
    <w:rsid w:val="00794D1E"/>
    <w:rsid w:val="007A1939"/>
    <w:rsid w:val="007B3D31"/>
    <w:rsid w:val="007D6A38"/>
    <w:rsid w:val="007E053A"/>
    <w:rsid w:val="007E26E0"/>
    <w:rsid w:val="007E68D0"/>
    <w:rsid w:val="007F2B70"/>
    <w:rsid w:val="007F58C8"/>
    <w:rsid w:val="00806023"/>
    <w:rsid w:val="00813B1F"/>
    <w:rsid w:val="0082232A"/>
    <w:rsid w:val="008223E0"/>
    <w:rsid w:val="00824E50"/>
    <w:rsid w:val="00827EF6"/>
    <w:rsid w:val="008633A1"/>
    <w:rsid w:val="0087273E"/>
    <w:rsid w:val="00874A35"/>
    <w:rsid w:val="008847B6"/>
    <w:rsid w:val="008872E9"/>
    <w:rsid w:val="00887A38"/>
    <w:rsid w:val="00892A23"/>
    <w:rsid w:val="008B471B"/>
    <w:rsid w:val="008C752E"/>
    <w:rsid w:val="008D02A8"/>
    <w:rsid w:val="008D0341"/>
    <w:rsid w:val="008D0D8B"/>
    <w:rsid w:val="008D40CB"/>
    <w:rsid w:val="008E2E3E"/>
    <w:rsid w:val="008F17A4"/>
    <w:rsid w:val="00910057"/>
    <w:rsid w:val="0091539B"/>
    <w:rsid w:val="009473C0"/>
    <w:rsid w:val="00947624"/>
    <w:rsid w:val="009560D3"/>
    <w:rsid w:val="009577BF"/>
    <w:rsid w:val="00961F8F"/>
    <w:rsid w:val="00966543"/>
    <w:rsid w:val="009828C4"/>
    <w:rsid w:val="009910C5"/>
    <w:rsid w:val="009967EA"/>
    <w:rsid w:val="009B70A9"/>
    <w:rsid w:val="009D1141"/>
    <w:rsid w:val="009D5AEB"/>
    <w:rsid w:val="009E4F54"/>
    <w:rsid w:val="009F67F9"/>
    <w:rsid w:val="00A064E3"/>
    <w:rsid w:val="00A212D1"/>
    <w:rsid w:val="00A3522B"/>
    <w:rsid w:val="00A356AE"/>
    <w:rsid w:val="00A45779"/>
    <w:rsid w:val="00A529D5"/>
    <w:rsid w:val="00A53395"/>
    <w:rsid w:val="00A55F9E"/>
    <w:rsid w:val="00A71728"/>
    <w:rsid w:val="00A761EE"/>
    <w:rsid w:val="00A806B4"/>
    <w:rsid w:val="00A87681"/>
    <w:rsid w:val="00A9277C"/>
    <w:rsid w:val="00A969BE"/>
    <w:rsid w:val="00A96E92"/>
    <w:rsid w:val="00AA2B15"/>
    <w:rsid w:val="00AA6925"/>
    <w:rsid w:val="00AB1621"/>
    <w:rsid w:val="00AB37F9"/>
    <w:rsid w:val="00AC1383"/>
    <w:rsid w:val="00AC3850"/>
    <w:rsid w:val="00AD2F98"/>
    <w:rsid w:val="00B03501"/>
    <w:rsid w:val="00B07EF2"/>
    <w:rsid w:val="00B106F6"/>
    <w:rsid w:val="00B1175E"/>
    <w:rsid w:val="00B131DF"/>
    <w:rsid w:val="00B16B0B"/>
    <w:rsid w:val="00B22FAA"/>
    <w:rsid w:val="00B257CB"/>
    <w:rsid w:val="00B309DC"/>
    <w:rsid w:val="00B30B73"/>
    <w:rsid w:val="00B34DCC"/>
    <w:rsid w:val="00B44DCE"/>
    <w:rsid w:val="00B530A9"/>
    <w:rsid w:val="00B954E4"/>
    <w:rsid w:val="00BA40E2"/>
    <w:rsid w:val="00BA78B8"/>
    <w:rsid w:val="00BB11EE"/>
    <w:rsid w:val="00BC4A12"/>
    <w:rsid w:val="00BE028F"/>
    <w:rsid w:val="00BE1180"/>
    <w:rsid w:val="00BE5829"/>
    <w:rsid w:val="00BE7CC6"/>
    <w:rsid w:val="00BF4312"/>
    <w:rsid w:val="00C035EE"/>
    <w:rsid w:val="00C049FC"/>
    <w:rsid w:val="00C0735E"/>
    <w:rsid w:val="00C11FBA"/>
    <w:rsid w:val="00C16D44"/>
    <w:rsid w:val="00C31AD0"/>
    <w:rsid w:val="00C346BD"/>
    <w:rsid w:val="00C41133"/>
    <w:rsid w:val="00C53609"/>
    <w:rsid w:val="00CB67BA"/>
    <w:rsid w:val="00CD543B"/>
    <w:rsid w:val="00CE0821"/>
    <w:rsid w:val="00CE2F33"/>
    <w:rsid w:val="00CF3EB6"/>
    <w:rsid w:val="00D01A79"/>
    <w:rsid w:val="00D026B1"/>
    <w:rsid w:val="00D026C9"/>
    <w:rsid w:val="00D231F0"/>
    <w:rsid w:val="00D3133A"/>
    <w:rsid w:val="00D44717"/>
    <w:rsid w:val="00D4620F"/>
    <w:rsid w:val="00D55199"/>
    <w:rsid w:val="00D91FAA"/>
    <w:rsid w:val="00DA6E4D"/>
    <w:rsid w:val="00DB3084"/>
    <w:rsid w:val="00DC2292"/>
    <w:rsid w:val="00DD2399"/>
    <w:rsid w:val="00DD51ED"/>
    <w:rsid w:val="00DD65AB"/>
    <w:rsid w:val="00DE6ACC"/>
    <w:rsid w:val="00E016EE"/>
    <w:rsid w:val="00E151D4"/>
    <w:rsid w:val="00E53FF3"/>
    <w:rsid w:val="00E54639"/>
    <w:rsid w:val="00E563D7"/>
    <w:rsid w:val="00E65277"/>
    <w:rsid w:val="00E66886"/>
    <w:rsid w:val="00E67C18"/>
    <w:rsid w:val="00E7176C"/>
    <w:rsid w:val="00E73A38"/>
    <w:rsid w:val="00E75E18"/>
    <w:rsid w:val="00E80199"/>
    <w:rsid w:val="00E93577"/>
    <w:rsid w:val="00EB60E5"/>
    <w:rsid w:val="00EB773E"/>
    <w:rsid w:val="00EC1299"/>
    <w:rsid w:val="00EC4865"/>
    <w:rsid w:val="00ED149E"/>
    <w:rsid w:val="00ED489E"/>
    <w:rsid w:val="00EE6F97"/>
    <w:rsid w:val="00EE7882"/>
    <w:rsid w:val="00EE7BB0"/>
    <w:rsid w:val="00EF430B"/>
    <w:rsid w:val="00F060D0"/>
    <w:rsid w:val="00F07913"/>
    <w:rsid w:val="00F17E04"/>
    <w:rsid w:val="00F2216B"/>
    <w:rsid w:val="00F46B71"/>
    <w:rsid w:val="00F622CB"/>
    <w:rsid w:val="00F64902"/>
    <w:rsid w:val="00F7622E"/>
    <w:rsid w:val="00F95E91"/>
    <w:rsid w:val="00FA15C6"/>
    <w:rsid w:val="00FA7599"/>
    <w:rsid w:val="00FB13A4"/>
    <w:rsid w:val="00FC4B5A"/>
    <w:rsid w:val="00FD6BE7"/>
    <w:rsid w:val="00F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37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0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304EBB"/>
    <w:pPr>
      <w:spacing w:line="24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cs="Times New Roman" w:eastAsia="Times New Roman" w:hAnsi="Times New Roman"/>
      <w:sz w:val="24"/>
      <w:szCs w:val="24"/>
      <w:lang w:eastAsia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8B471B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customStyle="1" w:styleId="TOCTitle" w:type="paragraph">
    <w:name w:val="TOC Title"/>
    <w:basedOn w:val="Normal"/>
    <w:next w:val="Normal"/>
    <w:link w:val="TOCTitleChar"/>
    <w:qFormat/>
    <w:rsid w:val="00827EF6"/>
    <w:rPr>
      <w:rFonts w:ascii="Calibri" w:cs="Times New Roman" w:eastAsia="Times New Roman" w:hAnsi="Calibri"/>
      <w:noProof/>
      <w:sz w:val="36"/>
      <w:lang w:eastAsia="en-US"/>
    </w:rPr>
  </w:style>
  <w:style w:customStyle="1" w:styleId="rgTitle" w:type="paragraph">
    <w:name w:val="rgTitle"/>
    <w:basedOn w:val="Normal"/>
    <w:next w:val="Normal"/>
    <w:qFormat/>
    <w:rsid w:val="00A53395"/>
    <w:pPr>
      <w:keepNext/>
      <w:suppressAutoHyphens/>
      <w:spacing w:before="373" w:line="647" w:lineRule="atLeast"/>
      <w:jc w:val="center"/>
    </w:pPr>
    <w:rPr>
      <w:rFonts w:ascii="Arial" w:cs="Arial" w:eastAsia="Times New Roman" w:hAnsi="Arial"/>
      <w:b/>
      <w:bCs/>
      <w:noProof/>
      <w:sz w:val="49"/>
      <w:szCs w:val="49"/>
      <w:lang w:eastAsia="en-US"/>
    </w:rPr>
  </w:style>
  <w:style w:customStyle="1" w:styleId="rgChapter" w:type="paragraph">
    <w:name w:val="rgChapter"/>
    <w:basedOn w:val="Normal"/>
    <w:next w:val="Normal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ascii="Arial" w:cs="Arial" w:eastAsia="Times New Roman" w:hAnsi="Arial"/>
      <w:b/>
      <w:bCs/>
      <w:noProof/>
      <w:sz w:val="41"/>
      <w:szCs w:val="41"/>
      <w:lang w:eastAsia="en-US"/>
    </w:rPr>
  </w:style>
  <w:style w:customStyle="1" w:styleId="rgAbstract" w:type="paragraph">
    <w:name w:val="rgAbstract"/>
    <w:basedOn w:val="Normal"/>
    <w:link w:val="rgAbstractChar"/>
    <w:qFormat/>
    <w:rsid w:val="00A53395"/>
    <w:pPr>
      <w:suppressAutoHyphens/>
      <w:autoSpaceDE w:val="0"/>
      <w:autoSpaceDN w:val="0"/>
      <w:adjustRightInd w:val="0"/>
      <w:spacing w:after="0" w:before="200" w:line="260" w:lineRule="atLeast"/>
    </w:pPr>
    <w:rPr>
      <w:rFonts w:ascii="Times New Roman" w:cs="Times New Roman" w:eastAsia="Times New Roman" w:hAnsi="Times New Roman"/>
      <w:szCs w:val="20"/>
      <w:lang w:eastAsia="en-US"/>
    </w:rPr>
  </w:style>
  <w:style w:customStyle="1" w:styleId="rgAuthor" w:type="paragraph">
    <w:name w:val="rgAuthor"/>
    <w:basedOn w:val="Normal"/>
    <w:qFormat/>
    <w:rsid w:val="00AB37F9"/>
    <w:pPr>
      <w:suppressAutoHyphens/>
      <w:autoSpaceDE w:val="0"/>
      <w:autoSpaceDN w:val="0"/>
      <w:adjustRightInd w:val="0"/>
      <w:spacing w:after="0" w:before="1991" w:line="449" w:lineRule="atLeast"/>
      <w:jc w:val="center"/>
    </w:pPr>
    <w:rPr>
      <w:rFonts w:ascii="Arial" w:cs="Arial" w:eastAsia="Times New Roman" w:hAnsi="Arial"/>
      <w:b/>
      <w:bCs/>
      <w:noProof/>
      <w:sz w:val="34"/>
      <w:szCs w:val="34"/>
      <w:lang w:eastAsia="en-US"/>
    </w:rPr>
  </w:style>
  <w:style w:customStyle="1" w:styleId="rgParagraphTitle" w:type="character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customStyle="1" w:styleId="rgSubtitle" w:type="paragraph">
    <w:name w:val="rgSubtitle"/>
    <w:basedOn w:val="Normal"/>
    <w:next w:val="Normal"/>
    <w:qFormat/>
    <w:rsid w:val="00C31AD0"/>
    <w:pPr>
      <w:keepNext/>
      <w:suppressAutoHyphens/>
      <w:autoSpaceDE w:val="0"/>
      <w:autoSpaceDN w:val="0"/>
      <w:adjustRightInd w:val="0"/>
      <w:spacing w:after="0" w:before="311" w:line="539" w:lineRule="atLeast"/>
      <w:jc w:val="center"/>
    </w:pPr>
    <w:rPr>
      <w:rFonts w:ascii="Arial" w:cs="Arial" w:eastAsia="Times New Roman" w:hAnsi="Arial"/>
      <w:b/>
      <w:bCs/>
      <w:noProof/>
      <w:sz w:val="41"/>
      <w:szCs w:val="41"/>
      <w:lang w:eastAsia="en-US"/>
    </w:rPr>
  </w:style>
  <w:style w:customStyle="1" w:styleId="Heading3Char" w:type="character">
    <w:name w:val="Heading 3 Char"/>
    <w:basedOn w:val="DefaultParagraphFont"/>
    <w:link w:val="Heading3"/>
    <w:uiPriority w:val="99"/>
    <w:rsid w:val="00630CC1"/>
    <w:rPr>
      <w:rFonts w:ascii="Times New Roman" w:cs="Times New Roman" w:eastAsia="Times New Roman" w:hAnsi="Times New Roman"/>
      <w:sz w:val="24"/>
      <w:szCs w:val="24"/>
      <w:lang w:eastAsia="en-US"/>
    </w:rPr>
  </w:style>
  <w:style w:customStyle="1" w:styleId="rgSect2TitlePrefix" w:type="character">
    <w:name w:val="rgSect2TitlePrefix"/>
    <w:uiPriority w:val="1"/>
    <w:qFormat/>
    <w:rsid w:val="005A3EEB"/>
    <w:rPr>
      <w:b/>
    </w:rPr>
  </w:style>
  <w:style w:customStyle="1" w:styleId="rgCopyright" w:type="paragraph">
    <w:name w:val="rgCopyright"/>
    <w:basedOn w:val="Normal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styleId="Header" w:type="paragraph">
    <w:name w:val="header"/>
    <w:basedOn w:val="Normal"/>
    <w:link w:val="HeaderChar"/>
    <w:uiPriority w:val="99"/>
    <w:unhideWhenUsed/>
    <w:rsid w:val="00B44DC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B44DCE"/>
  </w:style>
  <w:style w:styleId="Footer" w:type="paragraph">
    <w:name w:val="footer"/>
    <w:basedOn w:val="Normal"/>
    <w:link w:val="FooterChar"/>
    <w:uiPriority w:val="99"/>
    <w:unhideWhenUsed/>
    <w:rsid w:val="00B954E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B954E4"/>
  </w:style>
  <w:style w:customStyle="1" w:styleId="rgTitleVerso" w:type="paragraph">
    <w:name w:val="rgTitleVerso"/>
    <w:basedOn w:val="Normal"/>
    <w:qFormat/>
    <w:rsid w:val="00B106F6"/>
    <w:pPr>
      <w:spacing w:after="0"/>
    </w:pPr>
    <w:rPr>
      <w:rFonts w:ascii="Arial" w:hAnsi="Arial"/>
      <w:b/>
      <w:noProof/>
    </w:rPr>
  </w:style>
  <w:style w:customStyle="1" w:styleId="rgAuthorVerso" w:type="paragraph">
    <w:name w:val="rgAuthorVerso"/>
    <w:basedOn w:val="Normal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customStyle="1" w:styleId="rgLegalNotice" w:type="paragraph">
    <w:name w:val="rgLegalNotice"/>
    <w:basedOn w:val="Normal"/>
    <w:link w:val="rgLegalNoticeChar"/>
    <w:qFormat/>
    <w:rsid w:val="00E54639"/>
    <w:pPr>
      <w:suppressAutoHyphens/>
      <w:autoSpaceDE w:val="0"/>
      <w:autoSpaceDN w:val="0"/>
      <w:adjustRightInd w:val="0"/>
      <w:spacing w:after="0" w:before="260" w:line="260" w:lineRule="atLeast"/>
    </w:pPr>
    <w:rPr>
      <w:rFonts w:ascii="Times New Roman" w:hAnsi="Times New Roman"/>
      <w:noProof/>
      <w:sz w:val="16"/>
      <w:szCs w:val="20"/>
    </w:rPr>
  </w:style>
  <w:style w:customStyle="1" w:styleId="rgFigureTitle" w:type="paragraph">
    <w:name w:val="rgFigureTitle"/>
    <w:next w:val="rgBody"/>
    <w:link w:val="rgFigureTitleChar"/>
    <w:qFormat/>
    <w:rsid w:val="00892A23"/>
    <w:pPr>
      <w:keepNext/>
      <w:spacing w:after="100" w:before="200" w:line="240" w:lineRule="auto"/>
    </w:pPr>
    <w:rPr>
      <w:rFonts w:ascii="Times New Roman" w:hAnsi="Times New Roman"/>
      <w:sz w:val="20"/>
    </w:rPr>
  </w:style>
  <w:style w:customStyle="1" w:styleId="rgProgramListing" w:type="paragraph">
    <w:name w:val="rgProgramListing"/>
    <w:basedOn w:val="Normal"/>
    <w:link w:val="rgProgramListingChar"/>
    <w:qFormat/>
    <w:rsid w:val="004B6146"/>
    <w:rPr>
      <w:rFonts w:ascii="Courier New" w:hAnsi="Courier New"/>
      <w:sz w:val="18"/>
    </w:rPr>
  </w:style>
  <w:style w:customStyle="1" w:styleId="rgProgramListingChar" w:type="character">
    <w:name w:val="rgProgramListing Char"/>
    <w:basedOn w:val="DefaultParagraphFont"/>
    <w:link w:val="rgProgramListing"/>
    <w:rsid w:val="004B6146"/>
    <w:rPr>
      <w:rFonts w:ascii="Courier New" w:hAnsi="Courier New"/>
      <w:sz w:val="18"/>
    </w:rPr>
  </w:style>
  <w:style w:customStyle="1" w:styleId="MWSHComments" w:type="character">
    <w:name w:val="MWSHComments"/>
    <w:basedOn w:val="DefaultParagraphFont"/>
    <w:uiPriority w:val="1"/>
    <w:qFormat/>
    <w:rsid w:val="00D026B1"/>
    <w:rPr>
      <w:rFonts w:ascii="Courier New" w:hAnsi="Courier New"/>
      <w:color w:val="228B22"/>
      <w:sz w:val="18"/>
    </w:rPr>
  </w:style>
  <w:style w:customStyle="1" w:styleId="MWSHStrings" w:type="character">
    <w:name w:val="MWSHStrings"/>
    <w:basedOn w:val="DefaultParagraphFont"/>
    <w:uiPriority w:val="1"/>
    <w:qFormat/>
    <w:rsid w:val="00D026B1"/>
    <w:rPr>
      <w:rFonts w:ascii="Courier New" w:hAnsi="Courier New"/>
      <w:color w:val="A020F0"/>
      <w:sz w:val="18"/>
    </w:rPr>
  </w:style>
  <w:style w:customStyle="1" w:styleId="MWSHKeywords" w:type="character">
    <w:name w:val="MWSHKeywords"/>
    <w:basedOn w:val="DefaultParagraphFont"/>
    <w:uiPriority w:val="1"/>
    <w:qFormat/>
    <w:rsid w:val="00D026B1"/>
    <w:rPr>
      <w:rFonts w:ascii="Courier New" w:hAnsi="Courier New"/>
      <w:color w:val="0000FF"/>
      <w:sz w:val="18"/>
    </w:rPr>
  </w:style>
  <w:style w:customStyle="1" w:styleId="rgBody" w:type="paragraph">
    <w:name w:val="rgBody"/>
    <w:basedOn w:val="Normal"/>
    <w:link w:val="rgBodyChar"/>
    <w:qFormat/>
    <w:rsid w:val="00F64902"/>
    <w:pPr>
      <w:suppressAutoHyphens/>
      <w:spacing w:after="0" w:before="207" w:line="260" w:lineRule="atLeast"/>
    </w:pPr>
    <w:rPr>
      <w:rFonts w:ascii="Times New Roman" w:hAnsi="Times New Roman"/>
      <w:noProof/>
      <w:szCs w:val="20"/>
    </w:rPr>
  </w:style>
  <w:style w:customStyle="1" w:styleId="rgBodyChar" w:type="character">
    <w:name w:val="rgBody Char"/>
    <w:basedOn w:val="DefaultParagraphFont"/>
    <w:link w:val="rgBody"/>
    <w:rsid w:val="00F64902"/>
    <w:rPr>
      <w:rFonts w:ascii="Times New Roman" w:hAnsi="Times New Roman"/>
      <w:noProof/>
      <w:sz w:val="20"/>
      <w:szCs w:val="20"/>
    </w:rPr>
  </w:style>
  <w:style w:customStyle="1" w:styleId="rgFigure" w:type="paragraph">
    <w:name w:val="rgFigure"/>
    <w:basedOn w:val="Normal"/>
    <w:qFormat/>
    <w:rsid w:val="005C682B"/>
    <w:pPr>
      <w:spacing w:after="0" w:before="200"/>
    </w:pPr>
  </w:style>
  <w:style w:customStyle="1" w:styleId="rgTable" w:type="paragraph">
    <w:name w:val="rgTable"/>
    <w:basedOn w:val="Normal"/>
    <w:qFormat/>
    <w:rsid w:val="00731E09"/>
  </w:style>
  <w:style w:customStyle="1" w:styleId="rgPubDate" w:type="paragraph">
    <w:name w:val="rgPubDate"/>
    <w:basedOn w:val="Normal"/>
    <w:link w:val="rgPubDateChar"/>
    <w:qFormat/>
    <w:rsid w:val="008D02A8"/>
    <w:pPr>
      <w:suppressAutoHyphens/>
      <w:autoSpaceDE w:val="0"/>
      <w:autoSpaceDN w:val="0"/>
      <w:adjustRightInd w:val="0"/>
      <w:spacing w:after="0" w:before="260" w:line="260" w:lineRule="atLeast"/>
    </w:pPr>
    <w:rPr>
      <w:rFonts w:ascii="Times New Roman" w:cs="Times New Roman" w:eastAsia="Times New Roman" w:hAnsi="Times New Roman"/>
      <w:noProof/>
      <w:szCs w:val="20"/>
      <w:lang w:eastAsia="en-US"/>
    </w:rPr>
  </w:style>
  <w:style w:customStyle="1" w:styleId="rgGrid" w:type="table">
    <w:name w:val="rgGrid"/>
    <w:basedOn w:val="TableNormal"/>
    <w:uiPriority w:val="99"/>
    <w:rsid w:val="00065E5C"/>
    <w:pPr>
      <w:spacing w:after="60" w:before="60" w:line="260" w:lineRule="atLeast"/>
      <w:ind w:left="101" w:right="101"/>
    </w:pPr>
    <w:rPr>
      <w:rFonts w:ascii="Times New Roman" w:hAnsi="Times New Roman"/>
      <w:sz w:val="2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tblHeader/>
    </w:trPr>
    <w:tcPr>
      <w:tcMar>
        <w:left w:type="dxa" w:w="0"/>
        <w:right w:type="dxa" w:w="0"/>
      </w:tcMar>
    </w:tcPr>
  </w:style>
  <w:style w:customStyle="1" w:styleId="rgSect4TitlePrefix" w:type="character">
    <w:name w:val="rgSect4TitlePrefix"/>
    <w:uiPriority w:val="1"/>
    <w:qFormat/>
    <w:rsid w:val="007F2B70"/>
    <w:rPr>
      <w:i/>
    </w:rPr>
  </w:style>
  <w:style w:customStyle="1" w:styleId="rgSect5Title" w:type="paragraph">
    <w:name w:val="rgSect5Title"/>
    <w:next w:val="rgBody"/>
    <w:qFormat/>
    <w:rsid w:val="000B1F30"/>
    <w:pPr>
      <w:keepNext/>
      <w:suppressAutoHyphens/>
      <w:spacing w:after="0" w:before="200" w:line="240" w:lineRule="atLeast"/>
      <w:outlineLvl w:val="5"/>
    </w:pPr>
    <w:rPr>
      <w:rFonts w:ascii="Arial" w:hAnsi="Arial"/>
      <w:sz w:val="20"/>
    </w:rPr>
  </w:style>
  <w:style w:customStyle="1" w:styleId="rgSect2TitleNumber" w:type="character">
    <w:name w:val="rgSect2TitleNumber"/>
    <w:uiPriority w:val="1"/>
    <w:qFormat/>
    <w:rsid w:val="005A3EEB"/>
    <w:rPr>
      <w:b/>
    </w:rPr>
  </w:style>
  <w:style w:customStyle="1" w:styleId="rgSect4TitleNumber" w:type="character">
    <w:name w:val="rgSect4TitleNumber"/>
    <w:uiPriority w:val="1"/>
    <w:qFormat/>
    <w:rsid w:val="007F2B70"/>
    <w:rPr>
      <w:i/>
    </w:rPr>
  </w:style>
  <w:style w:customStyle="1" w:styleId="rgSect4TitleText" w:type="character">
    <w:name w:val="rgSect4TitleText"/>
    <w:uiPriority w:val="1"/>
    <w:qFormat/>
    <w:rsid w:val="007F2B70"/>
    <w:rPr>
      <w:i/>
    </w:rPr>
  </w:style>
  <w:style w:customStyle="1" w:styleId="rgSect5TitlePrefix" w:type="character">
    <w:name w:val="rgSect5TitlePrefix"/>
    <w:uiPriority w:val="1"/>
    <w:qFormat/>
    <w:rsid w:val="00187321"/>
    <w:rPr>
      <w:b/>
    </w:rPr>
  </w:style>
  <w:style w:customStyle="1" w:styleId="rgSect5TitleNumber" w:type="character">
    <w:name w:val="rgSect5TitleNumber"/>
    <w:uiPriority w:val="1"/>
    <w:rsid w:val="00187321"/>
    <w:rPr>
      <w:b/>
    </w:rPr>
  </w:style>
  <w:style w:customStyle="1" w:styleId="rgTableTitlePrefix" w:type="character">
    <w:name w:val="rgTableTitlePrefix"/>
    <w:uiPriority w:val="1"/>
    <w:qFormat/>
    <w:rsid w:val="00535101"/>
    <w:rPr>
      <w:b/>
    </w:rPr>
  </w:style>
  <w:style w:customStyle="1" w:styleId="rgUnruledTable" w:type="table">
    <w:name w:val="rgUnruledTable"/>
    <w:basedOn w:val="TableNormal"/>
    <w:uiPriority w:val="99"/>
    <w:rsid w:val="00142162"/>
    <w:pPr>
      <w:spacing w:after="60" w:before="60" w:line="260" w:lineRule="atLeast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rgFigureTitlePrefix" w:type="character">
    <w:name w:val="rgFigureTitlePrefix"/>
    <w:uiPriority w:val="1"/>
    <w:qFormat/>
    <w:rsid w:val="00892A23"/>
    <w:rPr>
      <w:b/>
    </w:rPr>
  </w:style>
  <w:style w:customStyle="1" w:styleId="rgTableTitleNumber" w:type="character">
    <w:name w:val="rgTableTitleNumber"/>
    <w:uiPriority w:val="1"/>
    <w:qFormat/>
    <w:rsid w:val="00A3522B"/>
    <w:rPr>
      <w:b/>
    </w:rPr>
  </w:style>
  <w:style w:customStyle="1" w:styleId="rgTableTitleText" w:type="character">
    <w:name w:val="rgTableTitleText"/>
    <w:uiPriority w:val="1"/>
    <w:qFormat/>
    <w:rsid w:val="00A3522B"/>
    <w:rPr>
      <w:b/>
    </w:rPr>
  </w:style>
  <w:style w:customStyle="1" w:styleId="rgTableTitle" w:type="paragraph">
    <w:name w:val="rgTableTitle"/>
    <w:next w:val="rgBody"/>
    <w:link w:val="rgTableTitleChar"/>
    <w:qFormat/>
    <w:rsid w:val="002E1092"/>
    <w:pPr>
      <w:keepNext/>
      <w:widowControl w:val="0"/>
      <w:spacing w:after="100" w:before="200" w:line="260" w:lineRule="atLeast"/>
    </w:pPr>
    <w:rPr>
      <w:rFonts w:ascii="Times New Roman" w:hAnsi="Times New Roman"/>
      <w:sz w:val="20"/>
    </w:rPr>
  </w:style>
  <w:style w:customStyle="1" w:styleId="rgTableTitleChar" w:type="character">
    <w:name w:val="rgTableTitle Char"/>
    <w:basedOn w:val="DefaultParagraphFont"/>
    <w:link w:val="rgTableTitle"/>
    <w:rsid w:val="00892A23"/>
    <w:rPr>
      <w:rFonts w:ascii="Times New Roman" w:hAnsi="Times New Roman"/>
      <w:sz w:val="20"/>
    </w:rPr>
  </w:style>
  <w:style w:customStyle="1" w:styleId="rgFigureTitleNumber" w:type="character">
    <w:name w:val="rgFigureTitleNumber"/>
    <w:uiPriority w:val="1"/>
    <w:qFormat/>
    <w:rsid w:val="00892A23"/>
    <w:rPr>
      <w:b/>
    </w:rPr>
  </w:style>
  <w:style w:customStyle="1" w:styleId="rgFigureTitleText" w:type="character">
    <w:name w:val="rgFigureTitleText"/>
    <w:uiPriority w:val="1"/>
    <w:qFormat/>
    <w:rsid w:val="00892A23"/>
    <w:rPr>
      <w:b/>
    </w:rPr>
  </w:style>
  <w:style w:customStyle="1" w:styleId="rgFigureCaption" w:type="paragraph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customStyle="1" w:styleId="rgSect2TitleText" w:type="character">
    <w:name w:val="rgSect2TitleText"/>
    <w:uiPriority w:val="1"/>
    <w:rsid w:val="005A3EEB"/>
    <w:rPr>
      <w:b/>
    </w:rPr>
  </w:style>
  <w:style w:customStyle="1" w:styleId="rgSect1TitlePrefix" w:type="character">
    <w:name w:val="rgSect1TitlePrefix"/>
    <w:uiPriority w:val="1"/>
    <w:qFormat/>
    <w:rsid w:val="00D3133A"/>
    <w:rPr>
      <w:b/>
    </w:rPr>
  </w:style>
  <w:style w:customStyle="1" w:styleId="rgSect1TitleNumber" w:type="character">
    <w:name w:val="rgSect1TitleNumber"/>
    <w:uiPriority w:val="1"/>
    <w:qFormat/>
    <w:rsid w:val="00D3133A"/>
    <w:rPr>
      <w:b/>
    </w:rPr>
  </w:style>
  <w:style w:customStyle="1" w:styleId="rgSect1TitleText" w:type="character">
    <w:name w:val="rgSect1TitleText"/>
    <w:uiPriority w:val="1"/>
    <w:qFormat/>
    <w:rsid w:val="00D3133A"/>
    <w:rPr>
      <w:b/>
    </w:rPr>
  </w:style>
  <w:style w:customStyle="1" w:styleId="rgSect4Title" w:type="paragraph">
    <w:name w:val="rgSect4Title"/>
    <w:next w:val="rgBody"/>
    <w:qFormat/>
    <w:rsid w:val="00EF430B"/>
    <w:pPr>
      <w:keepNext/>
      <w:suppressAutoHyphens/>
      <w:spacing w:after="0" w:before="200" w:line="260" w:lineRule="atLeast"/>
      <w:outlineLvl w:val="4"/>
    </w:pPr>
    <w:rPr>
      <w:rFonts w:ascii="Arial" w:hAnsi="Arial"/>
      <w:sz w:val="20"/>
    </w:rPr>
  </w:style>
  <w:style w:customStyle="1" w:styleId="rgSect3TitlePrefix" w:type="character">
    <w:name w:val="rgSect3TitlePrefix"/>
    <w:uiPriority w:val="1"/>
    <w:qFormat/>
    <w:rsid w:val="0038049D"/>
    <w:rPr>
      <w:b/>
    </w:rPr>
  </w:style>
  <w:style w:customStyle="1" w:styleId="rgSect3TitleNumber" w:type="character">
    <w:name w:val="rgSect3TitleNumber"/>
    <w:uiPriority w:val="1"/>
    <w:qFormat/>
    <w:rsid w:val="0038049D"/>
    <w:rPr>
      <w:b/>
    </w:rPr>
  </w:style>
  <w:style w:customStyle="1" w:styleId="rgSect3TitleText" w:type="character">
    <w:name w:val="rgSect3TitleText"/>
    <w:uiPriority w:val="1"/>
    <w:qFormat/>
    <w:rsid w:val="0038049D"/>
    <w:rPr>
      <w:b/>
    </w:rPr>
  </w:style>
  <w:style w:customStyle="1" w:styleId="rgSect5TitleText" w:type="character">
    <w:name w:val="rgSect5TitleText"/>
    <w:uiPriority w:val="1"/>
    <w:qFormat/>
    <w:rsid w:val="00187321"/>
    <w:rPr>
      <w:b/>
    </w:rPr>
  </w:style>
  <w:style w:customStyle="1" w:styleId="rgSect3Title" w:type="paragraph">
    <w:name w:val="rgSect3Title"/>
    <w:next w:val="rgBody"/>
    <w:qFormat/>
    <w:rsid w:val="002871C8"/>
    <w:pPr>
      <w:keepNext/>
      <w:suppressAutoHyphens/>
      <w:spacing w:after="0" w:before="200" w:line="320" w:lineRule="atLeast"/>
      <w:outlineLvl w:val="3"/>
    </w:pPr>
    <w:rPr>
      <w:rFonts w:ascii="Arial" w:hAnsi="Arial"/>
      <w:noProof/>
      <w:sz w:val="24"/>
      <w:szCs w:val="20"/>
    </w:rPr>
  </w:style>
  <w:style w:customStyle="1" w:styleId="rgSect1Title" w:type="paragraph">
    <w:name w:val="rgSect1Title"/>
    <w:next w:val="rgBody"/>
    <w:qFormat/>
    <w:rsid w:val="00CD543B"/>
    <w:pPr>
      <w:keepNext/>
      <w:suppressAutoHyphens/>
      <w:spacing w:after="0" w:before="260" w:line="440" w:lineRule="atLeast"/>
      <w:outlineLvl w:val="1"/>
    </w:pPr>
    <w:rPr>
      <w:rFonts w:ascii="Arial" w:cs="Arial" w:eastAsia="Times New Roman" w:hAnsi="Arial"/>
      <w:bCs/>
      <w:noProof/>
      <w:sz w:val="34"/>
      <w:szCs w:val="34"/>
      <w:lang w:eastAsia="en-US"/>
    </w:rPr>
  </w:style>
  <w:style w:customStyle="1" w:styleId="rgSect2Title" w:type="paragraph">
    <w:name w:val="rgSect2Title"/>
    <w:next w:val="rgBody"/>
    <w:qFormat/>
    <w:rsid w:val="00DB3084"/>
    <w:pPr>
      <w:keepNext/>
      <w:suppressAutoHyphens/>
      <w:spacing w:after="0" w:before="240" w:line="360" w:lineRule="atLeast"/>
      <w:outlineLvl w:val="2"/>
    </w:pPr>
    <w:rPr>
      <w:rFonts w:ascii="Arial" w:cs="Arial" w:hAnsi="Arial"/>
      <w:bCs/>
      <w:noProof/>
      <w:sz w:val="28"/>
      <w:szCs w:val="28"/>
    </w:rPr>
  </w:style>
  <w:style w:customStyle="1" w:styleId="rgFigureTitleChar" w:type="character">
    <w:name w:val="rgFigureTitle Char"/>
    <w:basedOn w:val="DefaultParagraphFont"/>
    <w:link w:val="rgFigureTitle"/>
    <w:rsid w:val="001A6C2A"/>
    <w:rPr>
      <w:rFonts w:ascii="Times New Roman" w:hAnsi="Times New Roman"/>
      <w:sz w:val="20"/>
    </w:rPr>
  </w:style>
  <w:style w:customStyle="1" w:styleId="rgListTitle" w:type="paragraph">
    <w:name w:val="rgListTitle"/>
    <w:qFormat/>
    <w:rsid w:val="0017017E"/>
    <w:pPr>
      <w:suppressAutoHyphens/>
      <w:spacing w:after="0" w:before="100" w:line="260" w:lineRule="atLeast"/>
    </w:pPr>
    <w:rPr>
      <w:rFonts w:ascii="Arial" w:hAnsi="Arial"/>
      <w:sz w:val="20"/>
    </w:rPr>
  </w:style>
  <w:style w:customStyle="1" w:styleId="rgListTitlePrefix" w:type="character">
    <w:name w:val="rgListTitlePrefix"/>
    <w:uiPriority w:val="1"/>
    <w:qFormat/>
    <w:rsid w:val="0017017E"/>
    <w:rPr>
      <w:b/>
    </w:rPr>
  </w:style>
  <w:style w:customStyle="1" w:styleId="rgListTitleNumber" w:type="character">
    <w:name w:val="rgListTitleNumber"/>
    <w:uiPriority w:val="1"/>
    <w:qFormat/>
    <w:rsid w:val="001A6C2A"/>
    <w:rPr>
      <w:b/>
    </w:rPr>
  </w:style>
  <w:style w:customStyle="1" w:styleId="rgListTitleText" w:type="character">
    <w:name w:val="rgListTitleText"/>
    <w:uiPriority w:val="1"/>
    <w:qFormat/>
    <w:rsid w:val="0062350E"/>
    <w:rPr>
      <w:rFonts w:ascii="Arial" w:hAnsi="Arial"/>
      <w:b/>
      <w:sz w:val="20"/>
    </w:rPr>
  </w:style>
  <w:style w:customStyle="1" w:styleId="rgParagraph" w:type="paragraph">
    <w:name w:val="rgParagraph"/>
    <w:basedOn w:val="Normal"/>
    <w:qFormat/>
    <w:rsid w:val="00304EBB"/>
    <w:pPr>
      <w:suppressAutoHyphens/>
      <w:spacing w:after="0" w:before="207" w:line="260" w:lineRule="atLeast"/>
    </w:pPr>
    <w:rPr>
      <w:rFonts w:ascii="Times New Roman" w:hAnsi="Times New Roman"/>
      <w:noProof/>
      <w:sz w:val="20"/>
    </w:rPr>
  </w:style>
  <w:style w:customStyle="1" w:styleId="rgLegalNoticeChar" w:type="character">
    <w:name w:val="rgLegalNotice Char"/>
    <w:basedOn w:val="DefaultParagraphFont"/>
    <w:link w:val="rgLegalNotice"/>
    <w:rsid w:val="007639D0"/>
    <w:rPr>
      <w:rFonts w:ascii="Times New Roman" w:hAnsi="Times New Roman"/>
      <w:noProof/>
      <w:sz w:val="16"/>
      <w:szCs w:val="20"/>
    </w:rPr>
  </w:style>
  <w:style w:customStyle="1" w:styleId="rgAbstractChar" w:type="character">
    <w:name w:val="rgAbstract Char"/>
    <w:basedOn w:val="DefaultParagraphFont"/>
    <w:link w:val="rgAbstract"/>
    <w:rsid w:val="007639D0"/>
    <w:rPr>
      <w:rFonts w:ascii="Times New Roman" w:cs="Times New Roman" w:eastAsia="Times New Roman" w:hAnsi="Times New Roman"/>
      <w:szCs w:val="20"/>
      <w:lang w:eastAsia="en-US"/>
    </w:rPr>
  </w:style>
  <w:style w:customStyle="1" w:styleId="rgAbstractTitle" w:type="paragraph">
    <w:name w:val="rgAbstractTitle"/>
    <w:basedOn w:val="rgAbstract"/>
    <w:next w:val="rgAbstract"/>
    <w:link w:val="rgAbstractTitleChar"/>
    <w:qFormat/>
    <w:rsid w:val="00674718"/>
    <w:rPr>
      <w:b/>
    </w:rPr>
  </w:style>
  <w:style w:customStyle="1" w:styleId="rgAbstractTitleChar" w:type="character">
    <w:name w:val="rgAbstractTitle Char"/>
    <w:basedOn w:val="rgAbstractChar"/>
    <w:link w:val="rgAbstractTitle"/>
    <w:rsid w:val="00674718"/>
    <w:rPr>
      <w:rFonts w:ascii="Times New Roman" w:cs="Times New Roman" w:eastAsia="Times New Roman" w:hAnsi="Times New Roman"/>
      <w:b/>
      <w:szCs w:val="20"/>
      <w:lang w:eastAsia="en-US"/>
    </w:rPr>
  </w:style>
  <w:style w:customStyle="1" w:styleId="rgTOCSectionTitle" w:type="paragraph">
    <w:name w:val="rgTOCSectionTitle"/>
    <w:basedOn w:val="Normal"/>
    <w:next w:val="Normal"/>
    <w:link w:val="rgTOCSectionTitleChar"/>
    <w:qFormat/>
    <w:rsid w:val="0046550B"/>
    <w:rPr>
      <w:b/>
      <w:sz w:val="24"/>
    </w:rPr>
  </w:style>
  <w:style w:customStyle="1" w:styleId="TOCTitleChar" w:type="character">
    <w:name w:val="TOC Title Char"/>
    <w:basedOn w:val="DefaultParagraphFont"/>
    <w:link w:val="TOCTitle"/>
    <w:rsid w:val="0046550B"/>
    <w:rPr>
      <w:rFonts w:ascii="Calibri" w:cs="Times New Roman" w:eastAsia="Times New Roman" w:hAnsi="Calibri"/>
      <w:noProof/>
      <w:sz w:val="36"/>
      <w:lang w:eastAsia="en-US"/>
    </w:rPr>
  </w:style>
  <w:style w:customStyle="1" w:styleId="rgTOCSectionTitleChar" w:type="character">
    <w:name w:val="rgTOCSectionTitle Char"/>
    <w:basedOn w:val="TOCTitleChar"/>
    <w:link w:val="rgTOCSectionTitle"/>
    <w:rsid w:val="002C7AD0"/>
    <w:rPr>
      <w:rFonts w:ascii="Calibri" w:cs="Times New Roman" w:eastAsia="Times New Roman" w:hAnsi="Calibri"/>
      <w:b/>
      <w:noProof/>
      <w:sz w:val="24"/>
      <w:lang w:eastAsia="en-US"/>
    </w:rPr>
  </w:style>
  <w:style w:customStyle="1" w:styleId="rgPubDatePrefix" w:type="paragraph">
    <w:name w:val="rgPubDatePrefix"/>
    <w:basedOn w:val="rgPubDate"/>
    <w:link w:val="rgPubDatePrefixChar"/>
    <w:rsid w:val="000112D1"/>
  </w:style>
  <w:style w:customStyle="1" w:styleId="rgPubDateChar" w:type="character">
    <w:name w:val="rgPubDate Char"/>
    <w:basedOn w:val="DefaultParagraphFont"/>
    <w:link w:val="rgPubDate"/>
    <w:rsid w:val="000112D1"/>
    <w:rPr>
      <w:rFonts w:ascii="Times New Roman" w:cs="Times New Roman" w:eastAsia="Times New Roman" w:hAnsi="Times New Roman"/>
      <w:noProof/>
      <w:szCs w:val="20"/>
      <w:lang w:eastAsia="en-US"/>
    </w:rPr>
  </w:style>
  <w:style w:customStyle="1" w:styleId="rgPubDatePrefixChar" w:type="character">
    <w:name w:val="rgPubDatePrefix Char"/>
    <w:basedOn w:val="rgPubDateChar"/>
    <w:link w:val="rgPubDatePrefix"/>
    <w:rsid w:val="000112D1"/>
    <w:rPr>
      <w:rFonts w:ascii="Times New Roman" w:cs="Times New Roman" w:eastAsia="Times New Roman" w:hAnsi="Times New Roman"/>
      <w:noProof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1" Target="../customXml/item1.xml" Type="http://schemas.openxmlformats.org/officeDocument/2006/relationships/customXml"/><Relationship Id="rId14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Footer2" Target="footer2.xml" Type="http://schemas.openxmlformats.org/officeDocument/2006/relationships/footer"/><Relationship Id="rIdFooter3" Target="footer3.xml" Type="http://schemas.openxmlformats.org/officeDocument/2006/relationships/footer"/><Relationship Id="rIdFooter4" Target="footer4.xml" Type="http://schemas.openxmlformats.org/officeDocument/2006/relationships/footer"/><Relationship Id="rIdFooter5" Target="footer5.xml" Type="http://schemas.openxmlformats.org/officeDocument/2006/relationships/footer"/><Relationship Id="rIdFooter6" Target="footer6.xml" Type="http://schemas.openxmlformats.org/officeDocument/2006/relationships/footer"/><Relationship Id="rIdFooter7" Target="footer7.xml" Type="http://schemas.openxmlformats.org/officeDocument/2006/relationships/footer"/><Relationship Id="rIdHeader1" Target="header1.xml" Type="http://schemas.openxmlformats.org/officeDocument/2006/relationships/header"/><Relationship Id="rIdHeader2" Target="header2.xml" Type="http://schemas.openxmlformats.org/officeDocument/2006/relationships/header"/><Relationship Id="rIdHeader3" Target="header3.xml" Type="http://schemas.openxmlformats.org/officeDocument/2006/relationships/header"/><Relationship Id="rIdHeader4" Target="header4.xml" Type="http://schemas.openxmlformats.org/officeDocument/2006/relationships/header"/><Relationship Id="rIdHeader5" Target="header5.xml" Type="http://schemas.openxmlformats.org/officeDocument/2006/relationships/header"/><Relationship Id="rIdHeader6" Target="header6.xml" Type="http://schemas.openxmlformats.org/officeDocument/2006/relationships/header"/><Relationship Id="rIdHeader7" Target="header7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DAFB5-927E-48B7-921A-A4E40D606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docbook.dotx</Template>
  <TotalTime>423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Word Template</vt:lpstr>
    </vt:vector>
  </TitlesOfParts>
  <Company>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Word Template</dc:title>
  <dc:creator>MathWorks, Inc.</dc:creator>
  <dc:description>Default template for formatting Microsoft Word reports</dc:description>
  <cp:lastModifiedBy>Michael Melnikov</cp:lastModifiedBy>
  <cp:revision>71</cp:revision>
  <dcterms:created xsi:type="dcterms:W3CDTF">2014-03-27T12:46:00Z</dcterms:created>
  <dcterms:modified xsi:type="dcterms:W3CDTF">2014-11-11T20:22:00Z</dcterms:modified>
  <dc:identifier>default-rg-docx</dc:identifier>
</cp:coreProperties>
</file>